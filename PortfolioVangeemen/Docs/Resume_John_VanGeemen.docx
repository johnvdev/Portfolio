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1D2F5D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E4EF36" w14:textId="3B0B8448" w:rsidR="00692703" w:rsidRPr="006015ED" w:rsidRDefault="00B716F7" w:rsidP="00913946">
            <w:pPr>
              <w:pStyle w:val="Title"/>
              <w:rPr>
                <w:sz w:val="40"/>
                <w:szCs w:val="40"/>
              </w:rPr>
            </w:pPr>
            <w:r w:rsidRPr="006015ED">
              <w:rPr>
                <w:color w:val="000000" w:themeColor="text1"/>
                <w:sz w:val="40"/>
                <w:szCs w:val="40"/>
              </w:rPr>
              <w:t>jo</w:t>
            </w:r>
            <w:r w:rsidR="006015ED">
              <w:rPr>
                <w:color w:val="000000" w:themeColor="text1"/>
                <w:sz w:val="40"/>
                <w:szCs w:val="40"/>
              </w:rPr>
              <w:t>hn vangeemen</w:t>
            </w:r>
          </w:p>
          <w:p w14:paraId="04B9C9DB" w14:textId="0FC26115" w:rsidR="00692703" w:rsidRPr="00CF1A49" w:rsidRDefault="005044AF" w:rsidP="00913946">
            <w:pPr>
              <w:pStyle w:val="ContactInfo"/>
              <w:contextualSpacing w:val="0"/>
            </w:pPr>
            <w:r>
              <w:t>St.</w:t>
            </w:r>
            <w:r w:rsidR="00B716F7">
              <w:t xml:space="preserve"> Catharines</w:t>
            </w:r>
            <w:r w:rsidR="00692703" w:rsidRPr="00CF1A49">
              <w:t xml:space="preserve"> </w:t>
            </w:r>
          </w:p>
          <w:p w14:paraId="568E2D6E" w14:textId="6AB06747" w:rsidR="00692703" w:rsidRDefault="0078176B" w:rsidP="00913946">
            <w:pPr>
              <w:pStyle w:val="ContactInfoEmphasis"/>
              <w:contextualSpacing w:val="0"/>
            </w:pPr>
            <w:r>
              <w:t>john@johnvangeemen.com</w:t>
            </w:r>
          </w:p>
          <w:p w14:paraId="668184DD" w14:textId="0F724E03" w:rsidR="00101780" w:rsidRPr="00CF1A49" w:rsidRDefault="007A0740" w:rsidP="00913946">
            <w:pPr>
              <w:pStyle w:val="ContactInfoEmphasis"/>
              <w:contextualSpacing w:val="0"/>
            </w:pPr>
            <w:r>
              <w:t>Portfolio: www.johnvangeemen.com</w:t>
            </w:r>
          </w:p>
        </w:tc>
      </w:tr>
      <w:tr w:rsidR="009571D8" w:rsidRPr="00CF1A49" w14:paraId="586557C9" w14:textId="77777777" w:rsidTr="007B3F42">
        <w:trPr>
          <w:trHeight w:val="9553"/>
        </w:trPr>
        <w:tc>
          <w:tcPr>
            <w:tcW w:w="9360" w:type="dxa"/>
            <w:tcMar>
              <w:top w:w="432" w:type="dxa"/>
            </w:tcMar>
          </w:tcPr>
          <w:p w14:paraId="457DACF7" w14:textId="46A4DE22" w:rsidR="00F87CC7" w:rsidRDefault="001A0E7D" w:rsidP="00913946">
            <w:pPr>
              <w:contextualSpacing w:val="0"/>
            </w:pPr>
            <w:r>
              <w:t>Third year c</w:t>
            </w:r>
            <w:r w:rsidR="00D94330">
              <w:t xml:space="preserve">omputer programmer analyst pursuing a position </w:t>
            </w:r>
            <w:r w:rsidR="00421701">
              <w:t>in front and back end development</w:t>
            </w:r>
            <w:r>
              <w:t>, where I can use my technological skills and experience to develop business solutions.</w:t>
            </w:r>
          </w:p>
          <w:p w14:paraId="314D34F7" w14:textId="7DC397AD" w:rsidR="00F87CC7" w:rsidRPr="00CF1A49" w:rsidRDefault="00F87CC7" w:rsidP="00F87CC7">
            <w:pPr>
              <w:pStyle w:val="Heading1"/>
              <w:outlineLvl w:val="0"/>
            </w:pPr>
            <w:r>
              <w:t>Backend experience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F87CC7" w:rsidRPr="00CF1A49" w14:paraId="5936EC5E" w14:textId="77777777" w:rsidTr="00AD5175">
              <w:tc>
                <w:tcPr>
                  <w:tcW w:w="9290" w:type="dxa"/>
                </w:tcPr>
                <w:p w14:paraId="6F15DDDA" w14:textId="34B21437" w:rsidR="006355CF" w:rsidRDefault="006355CF" w:rsidP="006355C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Developed multiple REST API’s using ASP.NET MVC API structuring</w:t>
                  </w:r>
                  <w:r w:rsidR="00BA0E6C">
                    <w:t xml:space="preserve"> for the ministry of transportation dealing with continuous integration and development.</w:t>
                  </w:r>
                </w:p>
                <w:p w14:paraId="34ECE530" w14:textId="2F7C5D17" w:rsidR="006355CF" w:rsidRDefault="006355CF" w:rsidP="006355C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Consumed API’S that serve JSON data and processed them into usable code objects</w:t>
                  </w:r>
                  <w:r w:rsidR="003321BC">
                    <w:t xml:space="preserve"> in a </w:t>
                  </w:r>
                  <w:r w:rsidR="008C0710">
                    <w:t>custom user and computer program to add users to certain groups</w:t>
                  </w:r>
                  <w:r w:rsidR="004F3CC6">
                    <w:t xml:space="preserve"> with permissions</w:t>
                  </w:r>
                  <w:r>
                    <w:t>.</w:t>
                  </w:r>
                </w:p>
                <w:p w14:paraId="2B1B812A" w14:textId="0638683E" w:rsidR="00AD5175" w:rsidRPr="00CF1A49" w:rsidRDefault="006355CF" w:rsidP="006355CF">
                  <w:pPr>
                    <w:contextualSpacing w:val="0"/>
                  </w:pPr>
                  <w:r>
                    <w:t xml:space="preserve"> -     Automated XML to JSON through code for multiple projects.</w:t>
                  </w:r>
                </w:p>
              </w:tc>
            </w:tr>
          </w:tbl>
          <w:p w14:paraId="156CC5BE" w14:textId="77777777" w:rsidR="00F87CC7" w:rsidRDefault="00F87CC7" w:rsidP="00913946">
            <w:pPr>
              <w:contextualSpacing w:val="0"/>
            </w:pPr>
          </w:p>
          <w:p w14:paraId="3F280982" w14:textId="4BA273E7" w:rsidR="00AD5175" w:rsidRPr="00CF1A49" w:rsidRDefault="00AD5175" w:rsidP="00AD5175">
            <w:pPr>
              <w:pStyle w:val="Heading1"/>
              <w:outlineLvl w:val="0"/>
            </w:pPr>
            <w:r>
              <w:t>frontend experience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AD5175" w:rsidRPr="00CF1A49" w14:paraId="25A09265" w14:textId="77777777" w:rsidTr="00AD5175">
              <w:tc>
                <w:tcPr>
                  <w:tcW w:w="9290" w:type="dxa"/>
                </w:tcPr>
                <w:p w14:paraId="0D309F31" w14:textId="77777777" w:rsidR="00904B10" w:rsidRDefault="00904B10" w:rsidP="00904B10">
                  <w:pPr>
                    <w:ind w:left="1"/>
                  </w:pPr>
                  <w:r>
                    <w:t xml:space="preserve">-Developed front end web pages using html, </w:t>
                  </w:r>
                  <w:proofErr w:type="spellStart"/>
                  <w:r>
                    <w:t>css</w:t>
                  </w:r>
                  <w:proofErr w:type="spellEnd"/>
                  <w:r>
                    <w:t>, bootstrap for MTO.</w:t>
                  </w:r>
                </w:p>
                <w:p w14:paraId="1D57E1C3" w14:textId="1BCF2C4B" w:rsidR="00904B10" w:rsidRDefault="00904B10" w:rsidP="00904B10">
                  <w:pPr>
                    <w:ind w:left="1"/>
                  </w:pPr>
                  <w:r>
                    <w:t>-Developed frontend templates using document fragments in JavaScript</w:t>
                  </w:r>
                  <w:r w:rsidR="00502061">
                    <w:t xml:space="preserve"> for a contact manager application</w:t>
                  </w:r>
                  <w:r>
                    <w:t>.</w:t>
                  </w:r>
                </w:p>
                <w:p w14:paraId="784C63E0" w14:textId="77777777" w:rsidR="00AD5175" w:rsidRPr="00CF1A49" w:rsidRDefault="00904B10" w:rsidP="00904B10">
                  <w:pPr>
                    <w:contextualSpacing w:val="0"/>
                  </w:pPr>
                  <w:r>
                    <w:t>-Used ASP.NET MVC to auto generate html pages through code</w:t>
                  </w:r>
                  <w:r w:rsidR="00502061">
                    <w:t xml:space="preserve"> for a community sponsored project</w:t>
                  </w:r>
                  <w:r>
                    <w:t>.</w:t>
                  </w:r>
                </w:p>
              </w:tc>
            </w:tr>
          </w:tbl>
          <w:p w14:paraId="760F78CD" w14:textId="77777777" w:rsidR="00143CFC" w:rsidRDefault="00143CFC" w:rsidP="00B14082">
            <w:pPr>
              <w:pStyle w:val="Heading1"/>
              <w:outlineLvl w:val="0"/>
            </w:pPr>
          </w:p>
          <w:p w14:paraId="665804BB" w14:textId="01821294" w:rsidR="00B14082" w:rsidRPr="00CF1A49" w:rsidRDefault="00B14082" w:rsidP="00B14082">
            <w:pPr>
              <w:pStyle w:val="Heading1"/>
              <w:outlineLvl w:val="0"/>
            </w:pPr>
            <w:r>
              <w:t>Team skills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927CAF" w:rsidRPr="00CF1A49" w14:paraId="62B344C0" w14:textId="77777777" w:rsidTr="00BE00A2">
              <w:tc>
                <w:tcPr>
                  <w:tcW w:w="9290" w:type="dxa"/>
                </w:tcPr>
                <w:p w14:paraId="530B1EC1" w14:textId="77777777" w:rsidR="00927CAF" w:rsidRDefault="00927CAF" w:rsidP="00927CAF">
                  <w:pPr>
                    <w:ind w:left="1"/>
                  </w:pPr>
                  <w:r>
                    <w:t xml:space="preserve"> -Collaborated with two others to create a functioning community sponsored project application.</w:t>
                  </w:r>
                </w:p>
                <w:p w14:paraId="6CA7B0AC" w14:textId="77777777" w:rsidR="00927CAF" w:rsidRDefault="00927CAF" w:rsidP="00927CAF">
                  <w:pPr>
                    <w:ind w:left="1"/>
                  </w:pPr>
                  <w:r>
                    <w:t>-Worked with a team at MTO that had different ranges of skills to build solid applications.</w:t>
                  </w:r>
                </w:p>
                <w:p w14:paraId="123A53F3" w14:textId="78319929" w:rsidR="00927CAF" w:rsidRPr="00CF1A49" w:rsidRDefault="00927CAF" w:rsidP="00927CAF">
                  <w:pPr>
                    <w:contextualSpacing w:val="0"/>
                  </w:pPr>
                  <w:r>
                    <w:t>-Reviewed other co-op students code and gave recommendations and tips to help with productivity.</w:t>
                  </w:r>
                </w:p>
              </w:tc>
            </w:tr>
          </w:tbl>
          <w:p w14:paraId="66E886A3" w14:textId="77777777" w:rsidR="00143CFC" w:rsidRDefault="00143CFC" w:rsidP="00C56D98">
            <w:pPr>
              <w:pStyle w:val="Heading1"/>
              <w:outlineLvl w:val="0"/>
            </w:pPr>
          </w:p>
          <w:p w14:paraId="75C95DAD" w14:textId="34CEB01B" w:rsidR="00C56D98" w:rsidRPr="00CF1A49" w:rsidRDefault="00C56D98" w:rsidP="00C56D98">
            <w:pPr>
              <w:pStyle w:val="Heading1"/>
              <w:outlineLvl w:val="0"/>
            </w:pPr>
            <w:r>
              <w:t>problem solving skills</w:t>
            </w:r>
          </w:p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C56D98" w:rsidRPr="00CF1A49" w14:paraId="1BACB96B" w14:textId="77777777" w:rsidTr="00BE00A2">
              <w:tc>
                <w:tcPr>
                  <w:tcW w:w="9290" w:type="dxa"/>
                </w:tcPr>
                <w:p w14:paraId="3D1BDDCD" w14:textId="77777777" w:rsidR="00235C4F" w:rsidRDefault="00235C4F" w:rsidP="00235C4F">
                  <w:pPr>
                    <w:ind w:left="1"/>
                  </w:pPr>
                  <w:r>
                    <w:t>-Solved networking issues by analyzing data and making changes to settings.</w:t>
                  </w:r>
                </w:p>
                <w:p w14:paraId="7118D577" w14:textId="77777777" w:rsidR="00235C4F" w:rsidRDefault="00235C4F" w:rsidP="00235C4F">
                  <w:pPr>
                    <w:ind w:left="1"/>
                  </w:pPr>
                  <w:r>
                    <w:t xml:space="preserve">-analyzed code performance and refactored code to make it more efficient </w:t>
                  </w:r>
                </w:p>
                <w:p w14:paraId="5705FC4B" w14:textId="60C227D2" w:rsidR="00C56D98" w:rsidRPr="00CF1A49" w:rsidRDefault="00235C4F" w:rsidP="00235C4F">
                  <w:pPr>
                    <w:contextualSpacing w:val="0"/>
                  </w:pPr>
                  <w:r>
                    <w:t>-planned code development to meet deadlines of community sponsored project</w:t>
                  </w:r>
                </w:p>
              </w:tc>
            </w:tr>
          </w:tbl>
          <w:p w14:paraId="4994EA86" w14:textId="77777777" w:rsidR="00AD5175" w:rsidRDefault="00AD5175" w:rsidP="00913946">
            <w:pPr>
              <w:contextualSpacing w:val="0"/>
            </w:pPr>
          </w:p>
          <w:p w14:paraId="00F3D383" w14:textId="77777777" w:rsidR="007B3F42" w:rsidRDefault="007B3F42" w:rsidP="00913946">
            <w:pPr>
              <w:contextualSpacing w:val="0"/>
            </w:pPr>
          </w:p>
          <w:p w14:paraId="6EE68967" w14:textId="77777777" w:rsidR="007B3F42" w:rsidRDefault="007B3F42" w:rsidP="00913946">
            <w:pPr>
              <w:contextualSpacing w:val="0"/>
            </w:pPr>
          </w:p>
          <w:p w14:paraId="27383AB8" w14:textId="77777777" w:rsidR="007B3F42" w:rsidRDefault="007B3F42" w:rsidP="00913946">
            <w:pPr>
              <w:contextualSpacing w:val="0"/>
            </w:pPr>
          </w:p>
          <w:p w14:paraId="652F087C" w14:textId="1D322167" w:rsidR="007B3F42" w:rsidRPr="00CF1A49" w:rsidRDefault="007B3F42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2D262F9D6684F8FA891BC49F8E3E991"/>
        </w:placeholder>
        <w:temporary/>
        <w:showingPlcHdr/>
        <w15:appearance w15:val="hidden"/>
      </w:sdtPr>
      <w:sdtEndPr/>
      <w:sdtContent>
        <w:p w14:paraId="7E0C15BF" w14:textId="77777777" w:rsidR="007B3F42" w:rsidRPr="00CF1A49" w:rsidRDefault="007B3F42" w:rsidP="007B3F42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B3F42" w:rsidRPr="00CF1A49" w14:paraId="0112E6AB" w14:textId="77777777" w:rsidTr="00BE00A2">
        <w:tc>
          <w:tcPr>
            <w:tcW w:w="9290" w:type="dxa"/>
          </w:tcPr>
          <w:p w14:paraId="30AB3952" w14:textId="64BF6BC6" w:rsidR="007B3F42" w:rsidRPr="00CF1A49" w:rsidRDefault="00783008" w:rsidP="00BE00A2">
            <w:pPr>
              <w:pStyle w:val="Heading3"/>
              <w:contextualSpacing w:val="0"/>
              <w:outlineLvl w:val="2"/>
            </w:pPr>
            <w:r>
              <w:t>December</w:t>
            </w:r>
            <w:r w:rsidR="007B3F42">
              <w:t xml:space="preserve"> 2018</w:t>
            </w:r>
            <w:bookmarkStart w:id="0" w:name="_GoBack"/>
            <w:bookmarkEnd w:id="0"/>
          </w:p>
          <w:p w14:paraId="33C2DF39" w14:textId="77777777" w:rsidR="007B3F42" w:rsidRPr="00CF1A49" w:rsidRDefault="007B3F42" w:rsidP="00BE00A2">
            <w:pPr>
              <w:pStyle w:val="Heading2"/>
              <w:contextualSpacing w:val="0"/>
              <w:outlineLvl w:val="1"/>
            </w:pPr>
            <w:r>
              <w:t>COmputer programmer analyst (Co-op)</w:t>
            </w:r>
            <w:r w:rsidRPr="00CF1A49">
              <w:t xml:space="preserve">, </w:t>
            </w:r>
            <w:r>
              <w:rPr>
                <w:rStyle w:val="SubtleReference"/>
              </w:rPr>
              <w:t>niagara collge canada</w:t>
            </w:r>
          </w:p>
          <w:p w14:paraId="55FA5EC7" w14:textId="77777777" w:rsidR="007B3F42" w:rsidRPr="00CF1A49" w:rsidRDefault="007B3F42" w:rsidP="00BE00A2">
            <w:pPr>
              <w:contextualSpacing w:val="0"/>
            </w:pPr>
            <w:r>
              <w:t>Learned valuable database, mobile, web, networking and many more technologies that pushed me to learn more about the industry and what I strive to do as a professional.</w:t>
            </w:r>
          </w:p>
        </w:tc>
      </w:tr>
    </w:tbl>
    <w:p w14:paraId="42E59296" w14:textId="025999E0" w:rsidR="004E01EB" w:rsidRPr="00CF1A49" w:rsidRDefault="0078300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A8FCB1BCEED4EDDB700F7CB9BF20A3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5113C09" w14:textId="77777777" w:rsidTr="00AD5175">
        <w:tc>
          <w:tcPr>
            <w:tcW w:w="9290" w:type="dxa"/>
          </w:tcPr>
          <w:p w14:paraId="6B479849" w14:textId="77777777" w:rsidR="00650B13" w:rsidRPr="00CF1A49" w:rsidRDefault="00650B13" w:rsidP="00650B13">
            <w:pPr>
              <w:pStyle w:val="Heading3"/>
              <w:contextualSpacing w:val="0"/>
              <w:outlineLvl w:val="2"/>
            </w:pPr>
            <w:r>
              <w:t>May 2017</w:t>
            </w:r>
            <w:r w:rsidRPr="00CF1A49">
              <w:t xml:space="preserve"> – </w:t>
            </w:r>
            <w:r>
              <w:t>september 2017</w:t>
            </w:r>
          </w:p>
          <w:p w14:paraId="34AA122B" w14:textId="77777777" w:rsidR="00650B13" w:rsidRPr="00CF1A49" w:rsidRDefault="00650B13" w:rsidP="00650B13">
            <w:pPr>
              <w:pStyle w:val="Heading2"/>
              <w:contextualSpacing w:val="0"/>
              <w:outlineLvl w:val="1"/>
            </w:pPr>
            <w:r>
              <w:t>junior technical anaylyst(co-op)</w:t>
            </w:r>
            <w:r w:rsidRPr="00CF1A49">
              <w:t xml:space="preserve">, </w:t>
            </w:r>
            <w:r>
              <w:rPr>
                <w:rStyle w:val="SubtleReference"/>
              </w:rPr>
              <w:t>Minsistry of transportation</w:t>
            </w:r>
          </w:p>
          <w:p w14:paraId="766FAB72" w14:textId="47421076" w:rsidR="001E3120" w:rsidRPr="00CF1A49" w:rsidRDefault="00650B13" w:rsidP="00DE0EEB">
            <w:pPr>
              <w:pStyle w:val="Heading3"/>
              <w:contextualSpacing w:val="0"/>
            </w:pPr>
            <w:r>
              <w:t>Worked in a team setting planning, building, and testing custom CI-CD tools and applications using various technologies and programming languages.</w:t>
            </w:r>
          </w:p>
        </w:tc>
      </w:tr>
    </w:tbl>
    <w:p w14:paraId="27B83EDF" w14:textId="14E4AEB9" w:rsidR="00AD782D" w:rsidRDefault="00683765" w:rsidP="00055DCE">
      <w:pPr>
        <w:pStyle w:val="Heading1"/>
      </w:pPr>
      <w:r>
        <w:t>technology summary</w:t>
      </w:r>
    </w:p>
    <w:p w14:paraId="7D9161BE" w14:textId="2411FEB1" w:rsidR="00683765" w:rsidRPr="00683765" w:rsidRDefault="00683765" w:rsidP="00683765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Programming languages: C#, </w:t>
      </w:r>
      <w:r w:rsidR="001A0E7D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.Net, </w:t>
      </w: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JavaScript, SQL,</w:t>
      </w:r>
      <w:r w:rsidR="00F17860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 MONGO,</w:t>
      </w: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 HTML, PHP, ASP.NET</w:t>
      </w:r>
      <w:r w:rsidR="00997C36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, Java, React</w:t>
      </w:r>
      <w:r w:rsidR="00F17860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, Python</w:t>
      </w:r>
    </w:p>
    <w:p w14:paraId="2BA0C24C" w14:textId="1FECA4AE" w:rsidR="00683765" w:rsidRPr="00683765" w:rsidRDefault="00683765" w:rsidP="00683765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Design &amp; IDE tools: Visual studio, VS Code, Sublime,</w:t>
      </w:r>
      <w:r w:rsidR="001A0E7D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 xml:space="preserve"> </w:t>
      </w:r>
      <w:r w:rsidR="00725D91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GIT, Photoshop</w:t>
      </w:r>
    </w:p>
    <w:p w14:paraId="0CD4583E" w14:textId="75C9B613" w:rsidR="00683765" w:rsidRPr="00683765" w:rsidRDefault="00683765" w:rsidP="00683765">
      <w:pPr>
        <w:pStyle w:val="Heading1"/>
        <w:numPr>
          <w:ilvl w:val="0"/>
          <w:numId w:val="14"/>
        </w:numPr>
        <w:rPr>
          <w:rFonts w:asciiTheme="minorHAnsi" w:hAnsiTheme="minorHAnsi" w:cstheme="minorHAnsi"/>
          <w:b w:val="0"/>
          <w:color w:val="7F7F7F" w:themeColor="text1" w:themeTint="8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Systems: Windows server</w:t>
      </w:r>
      <w:r w:rsidR="00F232A4">
        <w:rPr>
          <w:rFonts w:asciiTheme="minorHAnsi" w:hAnsiTheme="minorHAnsi" w:cstheme="minorHAnsi"/>
          <w:b w:val="0"/>
          <w:caps w:val="0"/>
          <w:color w:val="7F7F7F" w:themeColor="text1" w:themeTint="80"/>
          <w:sz w:val="24"/>
          <w:szCs w:val="24"/>
        </w:rPr>
        <w:t>, Linux</w:t>
      </w:r>
    </w:p>
    <w:p w14:paraId="6250BAD0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26688" w14:textId="77777777" w:rsidR="000962BA" w:rsidRDefault="000962BA" w:rsidP="0068194B">
      <w:r>
        <w:separator/>
      </w:r>
    </w:p>
    <w:p w14:paraId="41E45190" w14:textId="77777777" w:rsidR="000962BA" w:rsidRDefault="000962BA"/>
    <w:p w14:paraId="6F19D933" w14:textId="77777777" w:rsidR="000962BA" w:rsidRDefault="000962BA"/>
  </w:endnote>
  <w:endnote w:type="continuationSeparator" w:id="0">
    <w:p w14:paraId="39DFA857" w14:textId="77777777" w:rsidR="000962BA" w:rsidRDefault="000962BA" w:rsidP="0068194B">
      <w:r>
        <w:continuationSeparator/>
      </w:r>
    </w:p>
    <w:p w14:paraId="5449D617" w14:textId="77777777" w:rsidR="000962BA" w:rsidRDefault="000962BA"/>
    <w:p w14:paraId="2FA70AF2" w14:textId="77777777" w:rsidR="000962BA" w:rsidRDefault="00096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D6B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BF813" w14:textId="77777777" w:rsidR="000962BA" w:rsidRDefault="000962BA" w:rsidP="0068194B">
      <w:r>
        <w:separator/>
      </w:r>
    </w:p>
    <w:p w14:paraId="3D78D010" w14:textId="77777777" w:rsidR="000962BA" w:rsidRDefault="000962BA"/>
    <w:p w14:paraId="5ED2C383" w14:textId="77777777" w:rsidR="000962BA" w:rsidRDefault="000962BA"/>
  </w:footnote>
  <w:footnote w:type="continuationSeparator" w:id="0">
    <w:p w14:paraId="54B1DFB5" w14:textId="77777777" w:rsidR="000962BA" w:rsidRDefault="000962BA" w:rsidP="0068194B">
      <w:r>
        <w:continuationSeparator/>
      </w:r>
    </w:p>
    <w:p w14:paraId="46E00103" w14:textId="77777777" w:rsidR="000962BA" w:rsidRDefault="000962BA"/>
    <w:p w14:paraId="1A93BD43" w14:textId="77777777" w:rsidR="000962BA" w:rsidRDefault="00096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C40F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4A57DD" wp14:editId="7D19A4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5F54E0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E954B35"/>
    <w:multiLevelType w:val="hybridMultilevel"/>
    <w:tmpl w:val="F0AE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628A3"/>
    <w:multiLevelType w:val="hybridMultilevel"/>
    <w:tmpl w:val="59B03FBA"/>
    <w:lvl w:ilvl="0" w:tplc="D22208D6">
      <w:numFmt w:val="bullet"/>
      <w:lvlText w:val="-"/>
      <w:lvlJc w:val="left"/>
      <w:pPr>
        <w:ind w:left="40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F7"/>
    <w:rsid w:val="000001EF"/>
    <w:rsid w:val="00007322"/>
    <w:rsid w:val="00007728"/>
    <w:rsid w:val="00023D0E"/>
    <w:rsid w:val="00024584"/>
    <w:rsid w:val="00024730"/>
    <w:rsid w:val="00055DCE"/>
    <w:rsid w:val="00055E95"/>
    <w:rsid w:val="0007021F"/>
    <w:rsid w:val="00073D45"/>
    <w:rsid w:val="000962BA"/>
    <w:rsid w:val="000B2BA5"/>
    <w:rsid w:val="000C6EDF"/>
    <w:rsid w:val="000F2F8C"/>
    <w:rsid w:val="0010006E"/>
    <w:rsid w:val="00101780"/>
    <w:rsid w:val="001045A8"/>
    <w:rsid w:val="00110328"/>
    <w:rsid w:val="00112E3E"/>
    <w:rsid w:val="00114A91"/>
    <w:rsid w:val="001427E1"/>
    <w:rsid w:val="00143CFC"/>
    <w:rsid w:val="00150A5F"/>
    <w:rsid w:val="00156C4C"/>
    <w:rsid w:val="00163668"/>
    <w:rsid w:val="00171566"/>
    <w:rsid w:val="00174676"/>
    <w:rsid w:val="001755A8"/>
    <w:rsid w:val="00184014"/>
    <w:rsid w:val="00192008"/>
    <w:rsid w:val="001A0E7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C4F"/>
    <w:rsid w:val="00236D54"/>
    <w:rsid w:val="00241D8C"/>
    <w:rsid w:val="00241FDB"/>
    <w:rsid w:val="0024720C"/>
    <w:rsid w:val="002617AE"/>
    <w:rsid w:val="002638D0"/>
    <w:rsid w:val="002647D3"/>
    <w:rsid w:val="00275EAE"/>
    <w:rsid w:val="002826B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1BC"/>
    <w:rsid w:val="00336056"/>
    <w:rsid w:val="003544E1"/>
    <w:rsid w:val="00366398"/>
    <w:rsid w:val="003A0632"/>
    <w:rsid w:val="003A30E5"/>
    <w:rsid w:val="003A64EB"/>
    <w:rsid w:val="003A6ADF"/>
    <w:rsid w:val="003B5928"/>
    <w:rsid w:val="003D380F"/>
    <w:rsid w:val="003E160D"/>
    <w:rsid w:val="003F1D5F"/>
    <w:rsid w:val="003F6C78"/>
    <w:rsid w:val="00405128"/>
    <w:rsid w:val="00406CFF"/>
    <w:rsid w:val="00416B25"/>
    <w:rsid w:val="00420592"/>
    <w:rsid w:val="00421701"/>
    <w:rsid w:val="004319E0"/>
    <w:rsid w:val="00437E8C"/>
    <w:rsid w:val="00440225"/>
    <w:rsid w:val="0046244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CC6"/>
    <w:rsid w:val="00502061"/>
    <w:rsid w:val="005032C3"/>
    <w:rsid w:val="005044AF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5ED"/>
    <w:rsid w:val="0062312F"/>
    <w:rsid w:val="00625F2C"/>
    <w:rsid w:val="006355CF"/>
    <w:rsid w:val="00650B13"/>
    <w:rsid w:val="006618E9"/>
    <w:rsid w:val="0068194B"/>
    <w:rsid w:val="00683765"/>
    <w:rsid w:val="00692703"/>
    <w:rsid w:val="006A1962"/>
    <w:rsid w:val="006B5D48"/>
    <w:rsid w:val="006B7D7B"/>
    <w:rsid w:val="006C1A5E"/>
    <w:rsid w:val="006C6688"/>
    <w:rsid w:val="006E1507"/>
    <w:rsid w:val="00712D8B"/>
    <w:rsid w:val="00716686"/>
    <w:rsid w:val="00725D91"/>
    <w:rsid w:val="007273B7"/>
    <w:rsid w:val="0073026A"/>
    <w:rsid w:val="00733E0A"/>
    <w:rsid w:val="00740A3B"/>
    <w:rsid w:val="0074403D"/>
    <w:rsid w:val="00746D44"/>
    <w:rsid w:val="007538DC"/>
    <w:rsid w:val="00757803"/>
    <w:rsid w:val="0078176B"/>
    <w:rsid w:val="00783008"/>
    <w:rsid w:val="0079206B"/>
    <w:rsid w:val="00796076"/>
    <w:rsid w:val="007A0740"/>
    <w:rsid w:val="007A205B"/>
    <w:rsid w:val="007B3F42"/>
    <w:rsid w:val="007C0566"/>
    <w:rsid w:val="007C606B"/>
    <w:rsid w:val="007E6A61"/>
    <w:rsid w:val="007F3D9A"/>
    <w:rsid w:val="00801140"/>
    <w:rsid w:val="00803404"/>
    <w:rsid w:val="00815C4C"/>
    <w:rsid w:val="00834955"/>
    <w:rsid w:val="00855B59"/>
    <w:rsid w:val="00860461"/>
    <w:rsid w:val="0086487C"/>
    <w:rsid w:val="00870B20"/>
    <w:rsid w:val="008829F8"/>
    <w:rsid w:val="00885897"/>
    <w:rsid w:val="008A6538"/>
    <w:rsid w:val="008C0710"/>
    <w:rsid w:val="008C7056"/>
    <w:rsid w:val="008F3B14"/>
    <w:rsid w:val="00901899"/>
    <w:rsid w:val="0090344B"/>
    <w:rsid w:val="00904B10"/>
    <w:rsid w:val="00905715"/>
    <w:rsid w:val="0091321E"/>
    <w:rsid w:val="00913946"/>
    <w:rsid w:val="0092726B"/>
    <w:rsid w:val="00927CAF"/>
    <w:rsid w:val="009361BA"/>
    <w:rsid w:val="00944F78"/>
    <w:rsid w:val="009510E7"/>
    <w:rsid w:val="00952C89"/>
    <w:rsid w:val="009571D8"/>
    <w:rsid w:val="009650EA"/>
    <w:rsid w:val="0097790C"/>
    <w:rsid w:val="0098506E"/>
    <w:rsid w:val="00997C36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85C"/>
    <w:rsid w:val="00A42E32"/>
    <w:rsid w:val="00A46E63"/>
    <w:rsid w:val="00A51DC5"/>
    <w:rsid w:val="00A53DE1"/>
    <w:rsid w:val="00A615E1"/>
    <w:rsid w:val="00A755E8"/>
    <w:rsid w:val="00A908CE"/>
    <w:rsid w:val="00A93A5D"/>
    <w:rsid w:val="00A94C11"/>
    <w:rsid w:val="00AA394C"/>
    <w:rsid w:val="00AB32F8"/>
    <w:rsid w:val="00AB610B"/>
    <w:rsid w:val="00AD1B57"/>
    <w:rsid w:val="00AD360E"/>
    <w:rsid w:val="00AD40FB"/>
    <w:rsid w:val="00AD5175"/>
    <w:rsid w:val="00AD782D"/>
    <w:rsid w:val="00AE7650"/>
    <w:rsid w:val="00B10EBE"/>
    <w:rsid w:val="00B14082"/>
    <w:rsid w:val="00B236F1"/>
    <w:rsid w:val="00B50F99"/>
    <w:rsid w:val="00B51D1B"/>
    <w:rsid w:val="00B540F4"/>
    <w:rsid w:val="00B56D56"/>
    <w:rsid w:val="00B60FD0"/>
    <w:rsid w:val="00B622DF"/>
    <w:rsid w:val="00B6332A"/>
    <w:rsid w:val="00B716F7"/>
    <w:rsid w:val="00B81760"/>
    <w:rsid w:val="00B8494C"/>
    <w:rsid w:val="00BA0E6C"/>
    <w:rsid w:val="00BA1546"/>
    <w:rsid w:val="00BB4E51"/>
    <w:rsid w:val="00BD431F"/>
    <w:rsid w:val="00BE423E"/>
    <w:rsid w:val="00BF61AC"/>
    <w:rsid w:val="00C3716E"/>
    <w:rsid w:val="00C47FA6"/>
    <w:rsid w:val="00C56D98"/>
    <w:rsid w:val="00C57FC6"/>
    <w:rsid w:val="00C66A7D"/>
    <w:rsid w:val="00C779DA"/>
    <w:rsid w:val="00C814F7"/>
    <w:rsid w:val="00CA4B4D"/>
    <w:rsid w:val="00CB35C3"/>
    <w:rsid w:val="00CC6047"/>
    <w:rsid w:val="00CD323D"/>
    <w:rsid w:val="00CE4030"/>
    <w:rsid w:val="00CE64B3"/>
    <w:rsid w:val="00CF1A49"/>
    <w:rsid w:val="00D00708"/>
    <w:rsid w:val="00D0630C"/>
    <w:rsid w:val="00D243A9"/>
    <w:rsid w:val="00D305E5"/>
    <w:rsid w:val="00D37CD3"/>
    <w:rsid w:val="00D525E1"/>
    <w:rsid w:val="00D66A52"/>
    <w:rsid w:val="00D66EFA"/>
    <w:rsid w:val="00D72A2D"/>
    <w:rsid w:val="00D94330"/>
    <w:rsid w:val="00D9521A"/>
    <w:rsid w:val="00DA3914"/>
    <w:rsid w:val="00DA59AA"/>
    <w:rsid w:val="00DB6915"/>
    <w:rsid w:val="00DB7E1E"/>
    <w:rsid w:val="00DC1B78"/>
    <w:rsid w:val="00DC2A2F"/>
    <w:rsid w:val="00DC600B"/>
    <w:rsid w:val="00DE0EE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1B9"/>
    <w:rsid w:val="00EC4CBF"/>
    <w:rsid w:val="00EE2CA8"/>
    <w:rsid w:val="00EF17E8"/>
    <w:rsid w:val="00EF51D9"/>
    <w:rsid w:val="00F051C5"/>
    <w:rsid w:val="00F0529F"/>
    <w:rsid w:val="00F130DD"/>
    <w:rsid w:val="00F17495"/>
    <w:rsid w:val="00F17860"/>
    <w:rsid w:val="00F232A4"/>
    <w:rsid w:val="00F24884"/>
    <w:rsid w:val="00F476C4"/>
    <w:rsid w:val="00F61DF9"/>
    <w:rsid w:val="00F81960"/>
    <w:rsid w:val="00F8769D"/>
    <w:rsid w:val="00F87CC7"/>
    <w:rsid w:val="00F9350C"/>
    <w:rsid w:val="00F94EB5"/>
    <w:rsid w:val="00F9624D"/>
    <w:rsid w:val="00FA2E7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C47B6B"/>
  <w15:chartTrackingRefBased/>
  <w15:docId w15:val="{ABB7546C-2C54-4AB6-ABCD-68EAF06A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v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8FCB1BCEED4EDDB700F7CB9BF20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67B3F-7272-4312-B225-A631FB16AA5D}"/>
      </w:docPartPr>
      <w:docPartBody>
        <w:p w:rsidR="00021613" w:rsidRDefault="00DB6092">
          <w:pPr>
            <w:pStyle w:val="9A8FCB1BCEED4EDDB700F7CB9BF20A33"/>
          </w:pPr>
          <w:r w:rsidRPr="00CF1A49">
            <w:t>Experience</w:t>
          </w:r>
        </w:p>
      </w:docPartBody>
    </w:docPart>
    <w:docPart>
      <w:docPartPr>
        <w:name w:val="52D262F9D6684F8FA891BC49F8E3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D746F-C50D-49D6-882B-669D0070D654}"/>
      </w:docPartPr>
      <w:docPartBody>
        <w:p w:rsidR="00C41994" w:rsidRDefault="00DC030E" w:rsidP="00DC030E">
          <w:pPr>
            <w:pStyle w:val="52D262F9D6684F8FA891BC49F8E3E99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92"/>
    <w:rsid w:val="00021613"/>
    <w:rsid w:val="00511096"/>
    <w:rsid w:val="005B768F"/>
    <w:rsid w:val="00643294"/>
    <w:rsid w:val="00C41994"/>
    <w:rsid w:val="00DB6092"/>
    <w:rsid w:val="00D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6CC6EBD53438283B65CDA96D55C8E">
    <w:name w:val="E266CC6EBD53438283B65CDA96D55C8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FC72F7EEF341EFBE17D90C87489893">
    <w:name w:val="B9FC72F7EEF341EFBE17D90C87489893"/>
  </w:style>
  <w:style w:type="paragraph" w:customStyle="1" w:styleId="9F7E5C98DE264981909EB207A0440DBA">
    <w:name w:val="9F7E5C98DE264981909EB207A0440DBA"/>
  </w:style>
  <w:style w:type="paragraph" w:customStyle="1" w:styleId="06E27A698CC54F929BB381C25A54ED29">
    <w:name w:val="06E27A698CC54F929BB381C25A54ED29"/>
  </w:style>
  <w:style w:type="paragraph" w:customStyle="1" w:styleId="D249D57BA76B4EB5A0CE86FEB0B28808">
    <w:name w:val="D249D57BA76B4EB5A0CE86FEB0B28808"/>
  </w:style>
  <w:style w:type="paragraph" w:customStyle="1" w:styleId="7850D76000A14EE1BA7ACC9973C0FF23">
    <w:name w:val="7850D76000A14EE1BA7ACC9973C0FF23"/>
  </w:style>
  <w:style w:type="paragraph" w:customStyle="1" w:styleId="1F5901C5183C4955A1301D4C27730193">
    <w:name w:val="1F5901C5183C4955A1301D4C27730193"/>
  </w:style>
  <w:style w:type="paragraph" w:customStyle="1" w:styleId="76B3C72AA8A2435BA4307C914893C93D">
    <w:name w:val="76B3C72AA8A2435BA4307C914893C93D"/>
  </w:style>
  <w:style w:type="paragraph" w:customStyle="1" w:styleId="BA82DC082BC64207ABA21A0178AE3C73">
    <w:name w:val="BA82DC082BC64207ABA21A0178AE3C73"/>
  </w:style>
  <w:style w:type="paragraph" w:customStyle="1" w:styleId="9C62674077BC4967958E992DD047A15F">
    <w:name w:val="9C62674077BC4967958E992DD047A15F"/>
  </w:style>
  <w:style w:type="paragraph" w:customStyle="1" w:styleId="E826B83529A948C886B6ADA412F296BC">
    <w:name w:val="E826B83529A948C886B6ADA412F296BC"/>
  </w:style>
  <w:style w:type="paragraph" w:customStyle="1" w:styleId="9A8FCB1BCEED4EDDB700F7CB9BF20A33">
    <w:name w:val="9A8FCB1BCEED4EDDB700F7CB9BF20A33"/>
  </w:style>
  <w:style w:type="paragraph" w:customStyle="1" w:styleId="39B670AA505547D1BA709F36566674F7">
    <w:name w:val="39B670AA505547D1BA709F36566674F7"/>
  </w:style>
  <w:style w:type="paragraph" w:customStyle="1" w:styleId="7F1E13F0714F44A6A4284773097815B0">
    <w:name w:val="7F1E13F0714F44A6A4284773097815B0"/>
  </w:style>
  <w:style w:type="paragraph" w:customStyle="1" w:styleId="BD49F71A674F4025AD58885844A496B8">
    <w:name w:val="BD49F71A674F4025AD58885844A496B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B05F7422C614AD3B4E4B126FC37BFAB">
    <w:name w:val="4B05F7422C614AD3B4E4B126FC37BFAB"/>
  </w:style>
  <w:style w:type="paragraph" w:customStyle="1" w:styleId="FE9352B8E0D14CF0B48DF42AF42F3155">
    <w:name w:val="FE9352B8E0D14CF0B48DF42AF42F3155"/>
  </w:style>
  <w:style w:type="paragraph" w:customStyle="1" w:styleId="D2EAA939E20F4BB9842691A848619660">
    <w:name w:val="D2EAA939E20F4BB9842691A848619660"/>
  </w:style>
  <w:style w:type="paragraph" w:customStyle="1" w:styleId="3944FDB0F54D4E6D9DE27CF92923ABE0">
    <w:name w:val="3944FDB0F54D4E6D9DE27CF92923ABE0"/>
  </w:style>
  <w:style w:type="paragraph" w:customStyle="1" w:styleId="BD3CFF0E2D64437AAE744291C2F9448C">
    <w:name w:val="BD3CFF0E2D64437AAE744291C2F9448C"/>
  </w:style>
  <w:style w:type="paragraph" w:customStyle="1" w:styleId="A9B68B31EBB14894A864112AF921ECF0">
    <w:name w:val="A9B68B31EBB14894A864112AF921ECF0"/>
  </w:style>
  <w:style w:type="paragraph" w:customStyle="1" w:styleId="C804FE70E73A44C38A47CE9331216E74">
    <w:name w:val="C804FE70E73A44C38A47CE9331216E74"/>
  </w:style>
  <w:style w:type="paragraph" w:customStyle="1" w:styleId="4AA3E15861E048AAAF5F74827A74A77C">
    <w:name w:val="4AA3E15861E048AAAF5F74827A74A77C"/>
  </w:style>
  <w:style w:type="paragraph" w:customStyle="1" w:styleId="8E1F7DDACDFF44C893CF10F9EF3D2528">
    <w:name w:val="8E1F7DDACDFF44C893CF10F9EF3D2528"/>
  </w:style>
  <w:style w:type="paragraph" w:customStyle="1" w:styleId="D86F4689696F430AA26C8977270AD164">
    <w:name w:val="D86F4689696F430AA26C8977270AD164"/>
  </w:style>
  <w:style w:type="paragraph" w:customStyle="1" w:styleId="C2E725A965174947AE283ABF2FECC5B9">
    <w:name w:val="C2E725A965174947AE283ABF2FECC5B9"/>
  </w:style>
  <w:style w:type="paragraph" w:customStyle="1" w:styleId="7F9F400AFF3143D2A8D894F4DE1BDD67">
    <w:name w:val="7F9F400AFF3143D2A8D894F4DE1BDD67"/>
  </w:style>
  <w:style w:type="paragraph" w:customStyle="1" w:styleId="04D0B386A0924B05AA939881456A9E8B">
    <w:name w:val="04D0B386A0924B05AA939881456A9E8B"/>
  </w:style>
  <w:style w:type="paragraph" w:customStyle="1" w:styleId="FDB5BFBBE9A04A72A843688BB110A48B">
    <w:name w:val="FDB5BFBBE9A04A72A843688BB110A48B"/>
  </w:style>
  <w:style w:type="paragraph" w:customStyle="1" w:styleId="DFB856AB1C3240ECAA7378F9D718A912">
    <w:name w:val="DFB856AB1C3240ECAA7378F9D718A912"/>
  </w:style>
  <w:style w:type="paragraph" w:customStyle="1" w:styleId="EE189C8D7E6945BAA45A0DD23BCC7C41">
    <w:name w:val="EE189C8D7E6945BAA45A0DD23BCC7C41"/>
  </w:style>
  <w:style w:type="paragraph" w:customStyle="1" w:styleId="3C7E2E0AE339414BACAC89D3AE415578">
    <w:name w:val="3C7E2E0AE339414BACAC89D3AE415578"/>
  </w:style>
  <w:style w:type="paragraph" w:customStyle="1" w:styleId="EB450E9040BF4337803FD60C335B7E43">
    <w:name w:val="EB450E9040BF4337803FD60C335B7E43"/>
  </w:style>
  <w:style w:type="paragraph" w:customStyle="1" w:styleId="758F4FD55CD843FCA3B26090BB04E0E8">
    <w:name w:val="758F4FD55CD843FCA3B26090BB04E0E8"/>
  </w:style>
  <w:style w:type="paragraph" w:customStyle="1" w:styleId="1629BA634C8C4EFFBF2CE1F25C896539">
    <w:name w:val="1629BA634C8C4EFFBF2CE1F25C896539"/>
  </w:style>
  <w:style w:type="paragraph" w:customStyle="1" w:styleId="66240A665A534356A145608CFC67F7AD">
    <w:name w:val="66240A665A534356A145608CFC67F7AD"/>
  </w:style>
  <w:style w:type="paragraph" w:customStyle="1" w:styleId="3626535D335E46028FAEC84017E5438C">
    <w:name w:val="3626535D335E46028FAEC84017E5438C"/>
  </w:style>
  <w:style w:type="paragraph" w:customStyle="1" w:styleId="B130D3A6BB83489A96F8AED56A1C4BC8">
    <w:name w:val="B130D3A6BB83489A96F8AED56A1C4BC8"/>
  </w:style>
  <w:style w:type="paragraph" w:customStyle="1" w:styleId="321A88173339453EAE44C0D7F52C0CE2">
    <w:name w:val="321A88173339453EAE44C0D7F52C0CE2"/>
  </w:style>
  <w:style w:type="paragraph" w:customStyle="1" w:styleId="9FD94B5034B84C77966AA242F22C2CC7">
    <w:name w:val="9FD94B5034B84C77966AA242F22C2CC7"/>
  </w:style>
  <w:style w:type="paragraph" w:customStyle="1" w:styleId="F13121BCDD7C495788692FDFDCA38A86">
    <w:name w:val="F13121BCDD7C495788692FDFDCA38A86"/>
  </w:style>
  <w:style w:type="paragraph" w:customStyle="1" w:styleId="6069DB0E91684E5894B04F98D591AD8D">
    <w:name w:val="6069DB0E91684E5894B04F98D591AD8D"/>
    <w:rsid w:val="00DC030E"/>
  </w:style>
  <w:style w:type="paragraph" w:customStyle="1" w:styleId="52D262F9D6684F8FA891BC49F8E3E991">
    <w:name w:val="52D262F9D6684F8FA891BC49F8E3E991"/>
    <w:rsid w:val="00DC0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78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VanGeemen</dc:creator>
  <cp:keywords/>
  <dc:description/>
  <cp:lastModifiedBy>John VanGeemen</cp:lastModifiedBy>
  <cp:revision>63</cp:revision>
  <dcterms:created xsi:type="dcterms:W3CDTF">2018-08-30T18:51:00Z</dcterms:created>
  <dcterms:modified xsi:type="dcterms:W3CDTF">2018-11-14T05:06:00Z</dcterms:modified>
  <cp:category/>
</cp:coreProperties>
</file>